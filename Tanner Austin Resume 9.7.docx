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0F37A2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F2E533C" w14:textId="4C9C2A47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0F3C159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F141D51" w14:textId="77777777" w:rsidR="001B2ABD" w:rsidRDefault="004F43B4" w:rsidP="00C20861">
            <w:pPr>
              <w:pStyle w:val="Title"/>
            </w:pPr>
            <w:r>
              <w:t>Tanner Austin</w:t>
            </w:r>
          </w:p>
          <w:p w14:paraId="3512E54D" w14:textId="3253CC95" w:rsidR="00C20861" w:rsidRPr="00CD181F" w:rsidRDefault="004F43B4" w:rsidP="00CD181F">
            <w:pPr>
              <w:pStyle w:val="Subtitle"/>
              <w:rPr>
                <w:b/>
                <w:spacing w:val="11"/>
                <w:w w:val="57"/>
              </w:rPr>
            </w:pPr>
            <w:r w:rsidRPr="006316EF">
              <w:rPr>
                <w:b/>
                <w:spacing w:val="2"/>
                <w:w w:val="57"/>
              </w:rPr>
              <w:t>Manufacturing Enginee</w:t>
            </w:r>
            <w:r w:rsidRPr="006316EF">
              <w:rPr>
                <w:b/>
                <w:spacing w:val="11"/>
                <w:w w:val="57"/>
              </w:rPr>
              <w:t>r</w:t>
            </w:r>
          </w:p>
        </w:tc>
      </w:tr>
      <w:tr w:rsidR="001B2ABD" w14:paraId="68BC4C2C" w14:textId="77777777" w:rsidTr="00C7379B">
        <w:trPr>
          <w:trHeight w:val="12645"/>
        </w:trPr>
        <w:tc>
          <w:tcPr>
            <w:tcW w:w="3600" w:type="dxa"/>
          </w:tcPr>
          <w:p w14:paraId="07A16F47" w14:textId="6321A4E8" w:rsidR="001B2ABD" w:rsidRDefault="002A782D" w:rsidP="00036450">
            <w:pPr>
              <w:pStyle w:val="Heading3"/>
            </w:pPr>
            <w:r>
              <w:lastRenderedPageBreak/>
              <w:t>qualifications</w:t>
            </w:r>
          </w:p>
          <w:p w14:paraId="5736B31C" w14:textId="57F069F2" w:rsidR="004C6C20" w:rsidRDefault="004C6C20" w:rsidP="00036450">
            <w:r>
              <w:t xml:space="preserve">I have a strong interest and expertise in manufacturing engineering, plastics and composites.  I also have </w:t>
            </w:r>
            <w:r w:rsidR="00786569">
              <w:t>experience</w:t>
            </w:r>
            <w:r>
              <w:t xml:space="preserve"> in controls systems and personal experience in LAB-View, Studio5000.  CNC and manual mill/lathe knowledge and experience, injection molding knowledge and experience.  Aptitude for mechanical systems, material science and automation processes.  </w:t>
            </w:r>
          </w:p>
          <w:p w14:paraId="68821B7A" w14:textId="77777777" w:rsidR="004C6C20" w:rsidRDefault="004C6C20" w:rsidP="00036450"/>
          <w:p w14:paraId="6264FD25" w14:textId="1D8734E0" w:rsidR="00036450" w:rsidRDefault="004C6C20" w:rsidP="00036450">
            <w:r>
              <w:t>Captain of Weber State University Men’s Rugby Club for two years</w:t>
            </w:r>
            <w:r w:rsidR="00F159B6">
              <w:t>,</w:t>
            </w:r>
            <w:r>
              <w:t xml:space="preserve"> </w:t>
            </w:r>
            <w:r w:rsidR="00F159B6">
              <w:t>E</w:t>
            </w:r>
            <w:r>
              <w:t xml:space="preserve">arned </w:t>
            </w:r>
            <w:r w:rsidR="00F159B6">
              <w:t xml:space="preserve">an Eagle </w:t>
            </w:r>
            <w:r>
              <w:t>Scout award</w:t>
            </w:r>
            <w:r w:rsidR="00F159B6">
              <w:t>, and s</w:t>
            </w:r>
            <w:r>
              <w:t xml:space="preserve">pent two years </w:t>
            </w:r>
            <w:r w:rsidR="00C20861">
              <w:t xml:space="preserve">(2012 – 2014) </w:t>
            </w:r>
            <w:r>
              <w:t>doing voluntary service Madagascar.</w:t>
            </w:r>
          </w:p>
          <w:sdt>
            <w:sdtPr>
              <w:id w:val="-1954003311"/>
              <w:placeholder>
                <w:docPart w:val="F482F729316A4DBE8A33A78C3F98E4AF"/>
              </w:placeholder>
              <w:temporary/>
              <w:showingPlcHdr/>
              <w15:appearance w15:val="hidden"/>
            </w:sdtPr>
            <w:sdtEndPr/>
            <w:sdtContent>
              <w:p w14:paraId="57506EE0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47601FE3F13C4E9596AC174C4264095C"/>
              </w:placeholder>
              <w:temporary/>
              <w:showingPlcHdr/>
              <w15:appearance w15:val="hidden"/>
            </w:sdtPr>
            <w:sdtEndPr/>
            <w:sdtContent>
              <w:p w14:paraId="43BA599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F0B19D8" w14:textId="36E59E3A" w:rsidR="004D3011" w:rsidRDefault="004F43B4" w:rsidP="004D3011">
            <w:r>
              <w:t>408-706-4198</w:t>
            </w:r>
          </w:p>
          <w:p w14:paraId="47EB4B36" w14:textId="77777777" w:rsidR="004D3011" w:rsidRPr="004D3011" w:rsidRDefault="004D3011" w:rsidP="004D3011"/>
          <w:p w14:paraId="28B124FE" w14:textId="77777777" w:rsidR="004D3011" w:rsidRDefault="00660ADB" w:rsidP="004D3011">
            <w:r>
              <w:t>LINKEDIN:</w:t>
            </w:r>
          </w:p>
          <w:p w14:paraId="2EE4FDF7" w14:textId="77777777" w:rsidR="00660ADB" w:rsidRDefault="006316EF" w:rsidP="00660ADB">
            <w:pPr>
              <w:rPr>
                <w:rFonts w:eastAsia="Times New Roman"/>
                <w:sz w:val="22"/>
              </w:rPr>
            </w:pPr>
            <w:hyperlink r:id="rId11" w:history="1">
              <w:r w:rsidR="00660ADB">
                <w:rPr>
                  <w:rStyle w:val="Hyperlink"/>
                  <w:rFonts w:eastAsia="Times New Roman"/>
                </w:rPr>
                <w:t>www.linkedin.com/in/tanner-austin-b800bb106</w:t>
              </w:r>
            </w:hyperlink>
          </w:p>
          <w:p w14:paraId="21EFB078" w14:textId="77777777" w:rsidR="004D3011" w:rsidRDefault="004D3011" w:rsidP="004D3011"/>
          <w:p w14:paraId="0351A6DE" w14:textId="6B6509B8" w:rsidR="004D3011" w:rsidRDefault="004D3011" w:rsidP="004D3011">
            <w:r w:rsidRPr="004D3011">
              <w:t>EMAIL:</w:t>
            </w:r>
          </w:p>
          <w:p w14:paraId="6E7B39C2" w14:textId="77777777" w:rsidR="00036450" w:rsidRPr="00E4381A" w:rsidRDefault="004F43B4" w:rsidP="004D3011">
            <w:pPr>
              <w:rPr>
                <w:rStyle w:val="Hyperlink"/>
              </w:rPr>
            </w:pPr>
            <w:r>
              <w:t>Tanner.a.austin@gmail.com</w:t>
            </w:r>
          </w:p>
          <w:p w14:paraId="088901D3" w14:textId="187B1CD5" w:rsidR="00DA71C0" w:rsidRPr="004D3011" w:rsidRDefault="00DA71C0" w:rsidP="00904553"/>
        </w:tc>
        <w:tc>
          <w:tcPr>
            <w:tcW w:w="720" w:type="dxa"/>
          </w:tcPr>
          <w:p w14:paraId="0B17A04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46D3045" w14:textId="59714ECC" w:rsidR="001B2ABD" w:rsidRDefault="006316EF" w:rsidP="00036450">
            <w:pPr>
              <w:pStyle w:val="Heading2"/>
            </w:pPr>
            <w:sdt>
              <w:sdtPr>
                <w:id w:val="1049110328"/>
                <w:placeholder>
                  <w:docPart w:val="27EF0FE62EF245DB99D9A3FADF32EB40"/>
                </w:placeholder>
                <w:temporary/>
                <w:showingPlcHdr/>
                <w15:appearance w15:val="hidden"/>
              </w:sdtPr>
              <w:sdtEndPr/>
              <w:sdtContent>
                <w:r w:rsidR="00E25A26" w:rsidRPr="00036450">
                  <w:t>EDUCATION</w:t>
                </w:r>
              </w:sdtContent>
            </w:sdt>
            <w:r w:rsidR="00954D45">
              <w:t xml:space="preserve"> and certifications</w:t>
            </w:r>
          </w:p>
          <w:p w14:paraId="0BE18470" w14:textId="77777777" w:rsidR="00036450" w:rsidRPr="00036450" w:rsidRDefault="004F43B4" w:rsidP="00B359E4">
            <w:pPr>
              <w:pStyle w:val="Heading4"/>
            </w:pPr>
            <w:r>
              <w:t>Weber State University</w:t>
            </w:r>
          </w:p>
          <w:p w14:paraId="65A26718" w14:textId="77777777" w:rsidR="00036450" w:rsidRPr="00B359E4" w:rsidRDefault="004F43B4" w:rsidP="00B359E4">
            <w:pPr>
              <w:pStyle w:val="Date"/>
            </w:pPr>
            <w:r>
              <w:t>B.S., Manufacturing Engineering Technology</w:t>
            </w:r>
            <w:r w:rsidR="00660ADB">
              <w:t xml:space="preserve"> (2019)</w:t>
            </w:r>
          </w:p>
          <w:p w14:paraId="2259FC95" w14:textId="21F3F4E2" w:rsidR="00036450" w:rsidRDefault="004F43B4" w:rsidP="00036450">
            <w:r>
              <w:t xml:space="preserve">Member of the Golden </w:t>
            </w:r>
            <w:r w:rsidR="00660ADB">
              <w:t>K</w:t>
            </w:r>
            <w:r>
              <w:t>ey Honor Society, WS Chapter</w:t>
            </w:r>
          </w:p>
          <w:p w14:paraId="27064577" w14:textId="36A3A505" w:rsidR="00387DDC" w:rsidRDefault="00387DDC" w:rsidP="00036450"/>
          <w:p w14:paraId="3EFE92E6" w14:textId="579AC481" w:rsidR="00387DDC" w:rsidRDefault="00387DDC" w:rsidP="00036450">
            <w:pPr>
              <w:rPr>
                <w:b/>
                <w:bCs/>
              </w:rPr>
            </w:pPr>
            <w:r>
              <w:rPr>
                <w:b/>
                <w:bCs/>
              </w:rPr>
              <w:t>University of Texas</w:t>
            </w:r>
            <w:r w:rsidR="00FB5CA6">
              <w:rPr>
                <w:b/>
                <w:bCs/>
              </w:rPr>
              <w:t xml:space="preserve"> at Austin</w:t>
            </w:r>
          </w:p>
          <w:p w14:paraId="5A9171C4" w14:textId="2625C252" w:rsidR="00387DDC" w:rsidRPr="00387DDC" w:rsidRDefault="00387DDC" w:rsidP="00036450">
            <w:r>
              <w:t>Coding Boot Camp (2020)</w:t>
            </w:r>
          </w:p>
          <w:p w14:paraId="713B9314" w14:textId="6AE8BDFA" w:rsidR="00C20861" w:rsidRDefault="00C20861" w:rsidP="00036450"/>
          <w:p w14:paraId="7DCCFFCD" w14:textId="3C33644B" w:rsidR="00954D45" w:rsidRDefault="00954D45" w:rsidP="0003645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Sololearn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1A9B57FB" w14:textId="79D91644" w:rsidR="00643D70" w:rsidRDefault="00E51865" w:rsidP="00036450">
            <w:r>
              <w:t>Python 3 tutorial</w:t>
            </w:r>
            <w:r w:rsidR="00643D70">
              <w:t xml:space="preserve"> certificate (2018)</w:t>
            </w:r>
          </w:p>
          <w:p w14:paraId="45B8877B" w14:textId="533264D5" w:rsidR="00643D70" w:rsidRDefault="00643D70" w:rsidP="00036450"/>
          <w:p w14:paraId="4F530F7A" w14:textId="08170592" w:rsidR="00643D70" w:rsidRDefault="00643D70" w:rsidP="00036450">
            <w:proofErr w:type="spellStart"/>
            <w:r>
              <w:rPr>
                <w:b/>
                <w:bCs/>
              </w:rPr>
              <w:t>Sololearn</w:t>
            </w:r>
            <w:proofErr w:type="spellEnd"/>
          </w:p>
          <w:p w14:paraId="763D680F" w14:textId="5464D037" w:rsidR="00643D70" w:rsidRPr="00643D70" w:rsidRDefault="00643D70" w:rsidP="00036450">
            <w:r>
              <w:t xml:space="preserve">HTML </w:t>
            </w:r>
            <w:r w:rsidR="00E51865">
              <w:t>fundamentals</w:t>
            </w:r>
            <w:r>
              <w:t xml:space="preserve"> certificat</w:t>
            </w:r>
            <w:r w:rsidR="00E51865">
              <w:t>e</w:t>
            </w:r>
            <w:r>
              <w:t xml:space="preserve"> (2020)</w:t>
            </w:r>
          </w:p>
          <w:sdt>
            <w:sdtPr>
              <w:id w:val="1001553383"/>
              <w:placeholder>
                <w:docPart w:val="D20829E806D64D319BAC0E8CE7E28565"/>
              </w:placeholder>
              <w:temporary/>
              <w:showingPlcHdr/>
              <w15:appearance w15:val="hidden"/>
            </w:sdtPr>
            <w:sdtEndPr/>
            <w:sdtContent>
              <w:p w14:paraId="158653E3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D4CFB69" w14:textId="2A78FB53" w:rsidR="00036450" w:rsidRDefault="00660ADB" w:rsidP="00B359E4">
            <w:pPr>
              <w:pStyle w:val="Heading4"/>
              <w:rPr>
                <w:bCs/>
              </w:rPr>
            </w:pPr>
            <w:r>
              <w:t>ARM Automation, Automation Engineer</w:t>
            </w:r>
            <w:r w:rsidR="00C20861">
              <w:t xml:space="preserve"> (2019 – </w:t>
            </w:r>
            <w:r w:rsidR="001369A5">
              <w:t>2020</w:t>
            </w:r>
            <w:r w:rsidR="00C20861">
              <w:t>)</w:t>
            </w:r>
          </w:p>
          <w:p w14:paraId="2BE99C28" w14:textId="182496D3" w:rsidR="00E51192" w:rsidRPr="00E51192" w:rsidRDefault="00C13482" w:rsidP="00904553">
            <w:pPr>
              <w:pStyle w:val="Date"/>
            </w:pPr>
            <w:r>
              <w:t xml:space="preserve">As an automation engineer, my responsibilities include managing the build/procurement timelines of multiple automation machines/robots, design custom parts/assemblies/drawings using </w:t>
            </w:r>
            <w:proofErr w:type="spellStart"/>
            <w:r>
              <w:t>Solidworks</w:t>
            </w:r>
            <w:proofErr w:type="spellEnd"/>
            <w:r w:rsidR="00C154BC">
              <w:t xml:space="preserve"> and managed testing/calibration of various robots.</w:t>
            </w:r>
          </w:p>
          <w:p w14:paraId="131BB38D" w14:textId="77777777" w:rsidR="004D3011" w:rsidRDefault="004D3011" w:rsidP="00036450"/>
          <w:p w14:paraId="28C3EB6F" w14:textId="77777777" w:rsidR="004D3011" w:rsidRPr="004D3011" w:rsidRDefault="00660ADB" w:rsidP="00B359E4">
            <w:pPr>
              <w:pStyle w:val="Heading4"/>
              <w:rPr>
                <w:bCs/>
              </w:rPr>
            </w:pPr>
            <w:r>
              <w:t>Williams International, Jag Laser Engineer</w:t>
            </w:r>
            <w:r w:rsidR="00C20861">
              <w:t xml:space="preserve"> (2018 – 2019)</w:t>
            </w:r>
          </w:p>
          <w:p w14:paraId="7F2BD88A" w14:textId="77777777" w:rsidR="004D3011" w:rsidRDefault="00660ADB" w:rsidP="00C20861">
            <w:pPr>
              <w:pStyle w:val="Date"/>
            </w:pPr>
            <w:r>
              <w:t>Responsibilities: Maintain</w:t>
            </w:r>
            <w:r w:rsidR="00C20861">
              <w:t>ed</w:t>
            </w:r>
            <w:r>
              <w:t xml:space="preserve"> and operate</w:t>
            </w:r>
            <w:r w:rsidR="00C20861">
              <w:t>d</w:t>
            </w:r>
            <w:r>
              <w:t xml:space="preserve"> multiple Jag Laser machines to produce parts, documenting manufacturing processes/procedures</w:t>
            </w:r>
            <w:r w:rsidR="00C13482">
              <w:t xml:space="preserve">, </w:t>
            </w:r>
            <w:r>
              <w:t>air-flow testing</w:t>
            </w:r>
            <w:r w:rsidR="00C13482">
              <w:t xml:space="preserve"> and part preparation (deburring and inspection)</w:t>
            </w:r>
            <w:r w:rsidR="00C20861">
              <w:t>.</w:t>
            </w:r>
          </w:p>
          <w:p w14:paraId="501F1075" w14:textId="77777777" w:rsidR="00C20861" w:rsidRDefault="00C20861" w:rsidP="004D3011"/>
          <w:p w14:paraId="52C728C0" w14:textId="77777777" w:rsidR="00C20861" w:rsidRPr="00C20861" w:rsidRDefault="00C20861" w:rsidP="004D3011">
            <w:pPr>
              <w:rPr>
                <w:b/>
              </w:rPr>
            </w:pPr>
            <w:r w:rsidRPr="00C20861">
              <w:rPr>
                <w:b/>
              </w:rPr>
              <w:t>Longhorn Steakhouse, Server &amp; Bar Tender</w:t>
            </w:r>
            <w:r>
              <w:rPr>
                <w:b/>
              </w:rPr>
              <w:t xml:space="preserve"> (2016 – 2018)</w:t>
            </w:r>
          </w:p>
          <w:p w14:paraId="3D733C32" w14:textId="70DB576C" w:rsidR="00C20861" w:rsidRPr="004D3011" w:rsidRDefault="00984975" w:rsidP="004D3011">
            <w:r>
              <w:t xml:space="preserve">Worked with customers face to face, </w:t>
            </w:r>
            <w:r w:rsidR="0032476A">
              <w:t xml:space="preserve">addressed any concerns and worked under harsh time constraints. </w:t>
            </w:r>
          </w:p>
          <w:p w14:paraId="08D919F7" w14:textId="77777777" w:rsidR="004D3011" w:rsidRDefault="004D3011" w:rsidP="00036450"/>
          <w:p w14:paraId="0BC5DD5E" w14:textId="77777777" w:rsidR="004D3011" w:rsidRPr="004D3011" w:rsidRDefault="00660ADB" w:rsidP="00B359E4">
            <w:pPr>
              <w:pStyle w:val="Heading4"/>
              <w:rPr>
                <w:bCs/>
              </w:rPr>
            </w:pPr>
            <w:r>
              <w:t>Phoenix Deventures, Engineering Technician</w:t>
            </w:r>
            <w:r w:rsidR="00C20861">
              <w:t xml:space="preserve"> (2015 – 2016)</w:t>
            </w:r>
          </w:p>
          <w:p w14:paraId="40CA214F" w14:textId="41CFEBF4" w:rsidR="004D3011" w:rsidRPr="004D3011" w:rsidRDefault="00660ADB" w:rsidP="00C20861">
            <w:pPr>
              <w:pStyle w:val="Date"/>
            </w:pPr>
            <w:r>
              <w:t xml:space="preserve">Responsibilities: </w:t>
            </w:r>
            <w:r w:rsidR="00C20861">
              <w:t>H</w:t>
            </w:r>
            <w:r>
              <w:t>and/C</w:t>
            </w:r>
            <w:r w:rsidR="0032476A">
              <w:t>N</w:t>
            </w:r>
            <w:r>
              <w:t>C machin</w:t>
            </w:r>
            <w:r w:rsidR="0032476A">
              <w:t>in</w:t>
            </w:r>
            <w:r>
              <w:t xml:space="preserve">g, documenting manufacturing processes/procedures, CAD </w:t>
            </w:r>
            <w:r w:rsidR="0032476A">
              <w:t>construction</w:t>
            </w:r>
            <w:r>
              <w:t xml:space="preserve"> and part creation using injection molding,</w:t>
            </w:r>
            <w:r w:rsidR="0032476A">
              <w:t xml:space="preserve"> 3d printing,</w:t>
            </w:r>
            <w:r>
              <w:t xml:space="preserve"> machining, </w:t>
            </w:r>
            <w:r w:rsidR="0032476A">
              <w:t xml:space="preserve">and </w:t>
            </w:r>
            <w:r>
              <w:t>casting.</w:t>
            </w:r>
            <w:r w:rsidR="00036450" w:rsidRPr="004D3011">
              <w:t xml:space="preserve"> </w:t>
            </w:r>
          </w:p>
          <w:p w14:paraId="256CBC73" w14:textId="77777777" w:rsidR="004D3011" w:rsidRDefault="004D3011" w:rsidP="00036450"/>
          <w:p w14:paraId="57865F11" w14:textId="3168D4EB" w:rsidR="00036450" w:rsidRDefault="00180329" w:rsidP="00036450">
            <w:pPr>
              <w:pStyle w:val="Heading2"/>
            </w:pPr>
            <w:r w:rsidRPr="00036450">
              <w:rPr>
                <w:rStyle w:val="Heading2Char"/>
                <w:b/>
                <w:bCs/>
                <w:caps/>
              </w:rPr>
              <w:t>SKILLS</w:t>
            </w:r>
          </w:p>
          <w:p w14:paraId="23B51DCB" w14:textId="53729F85" w:rsidR="00036450" w:rsidRPr="001F0449" w:rsidRDefault="00E05ACC" w:rsidP="00905220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9B3B9F">
              <w:rPr>
                <w:b/>
                <w:bCs/>
                <w:color w:val="000000" w:themeColor="text1"/>
                <w:sz w:val="20"/>
                <w:szCs w:val="20"/>
                <w:u w:val="single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Engineering</w:t>
            </w:r>
            <w:r w:rsidR="009B3B9F">
              <w:rPr>
                <w:b/>
                <w:bCs/>
                <w:color w:val="000000" w:themeColor="text1"/>
                <w:sz w:val="20"/>
                <w:szCs w:val="20"/>
                <w:u w:val="single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Pr="001F0449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Manufacturing processes,</w:t>
            </w:r>
            <w:r w:rsidR="00984975" w:rsidRPr="001F0449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process automation, </w:t>
            </w:r>
            <w:r w:rsidR="00664DD6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biomedical, </w:t>
            </w:r>
            <w:r w:rsidR="002A6CAA" w:rsidRPr="001F0449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quality assurance, test fixturing and analysis, </w:t>
            </w:r>
            <w:r w:rsidR="003C03CB" w:rsidRPr="001F0449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design engineering, </w:t>
            </w:r>
            <w:r w:rsidR="00A36AB7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materials science, plastics and composites, metallurgy</w:t>
            </w:r>
            <w:r w:rsidR="00BF4D54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, mold design</w:t>
            </w:r>
            <w:r w:rsidR="00A927AE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576BA2DA" w14:textId="3A19CC74" w:rsidR="008B4201" w:rsidRPr="001F0449" w:rsidRDefault="008B4201" w:rsidP="00905220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9B3B9F">
              <w:rPr>
                <w:b/>
                <w:bCs/>
                <w:color w:val="000000" w:themeColor="text1"/>
                <w:sz w:val="20"/>
                <w:szCs w:val="20"/>
                <w:u w:val="single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Software</w:t>
            </w:r>
            <w:r w:rsidR="009B3B9F">
              <w:rPr>
                <w:b/>
                <w:bCs/>
                <w:color w:val="000000" w:themeColor="text1"/>
                <w:sz w:val="20"/>
                <w:szCs w:val="20"/>
                <w:u w:val="single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Pr="001F0449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954D45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HTML, CSS, </w:t>
            </w:r>
            <w:proofErr w:type="spellStart"/>
            <w:r w:rsidR="00954D45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Javascript</w:t>
            </w:r>
            <w:proofErr w:type="spellEnd"/>
            <w:r w:rsidR="00954D45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2F3933" w:rsidRPr="001F0449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Microsoft office suite, Word, Excel, Microsoft teams, PowerPoint, </w:t>
            </w:r>
            <w:r w:rsidR="00A67BC4" w:rsidRPr="001F0449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various purchasing software, </w:t>
            </w:r>
            <w:r w:rsidR="00ED1933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LabView, ladder logic</w:t>
            </w:r>
            <w:r w:rsidR="000C11D0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="000C11D0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minitab</w:t>
            </w:r>
            <w:proofErr w:type="spellEnd"/>
            <w:r w:rsidR="00A927AE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7CD0C3C1" w14:textId="17AE9EFC" w:rsidR="00550929" w:rsidRPr="001F0449" w:rsidRDefault="00550929" w:rsidP="00905220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9B3B9F">
              <w:rPr>
                <w:b/>
                <w:bCs/>
                <w:color w:val="000000" w:themeColor="text1"/>
                <w:sz w:val="20"/>
                <w:szCs w:val="20"/>
                <w:u w:val="single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Technical</w:t>
            </w:r>
            <w:r w:rsidR="009B3B9F">
              <w:rPr>
                <w:b/>
                <w:bCs/>
                <w:color w:val="000000" w:themeColor="text1"/>
                <w:sz w:val="20"/>
                <w:szCs w:val="20"/>
                <w:u w:val="single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Pr="001F0449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CNC machining, hand mill, hand lathe, sheet metal fabrication, </w:t>
            </w:r>
            <w:r w:rsidR="008B4201" w:rsidRPr="001F0449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inspection, assembly, </w:t>
            </w:r>
            <w:r w:rsidR="00A36AB7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composite lay</w:t>
            </w:r>
            <w:r w:rsidR="00BF4D54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="00A36AB7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up, </w:t>
            </w:r>
            <w:r w:rsidR="00BF4D54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plastic casting, 3d printing, injection molding, </w:t>
            </w:r>
            <w:r w:rsidR="00292DA6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electrical cabinet building</w:t>
            </w:r>
            <w:r w:rsidR="00A927AE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59FC19BC" w14:textId="3CAAB5B2" w:rsidR="009966A6" w:rsidRPr="00ED1933" w:rsidRDefault="009966A6" w:rsidP="00905220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9B3B9F">
              <w:rPr>
                <w:b/>
                <w:bCs/>
                <w:color w:val="000000" w:themeColor="text1"/>
                <w:sz w:val="20"/>
                <w:szCs w:val="20"/>
                <w:u w:val="single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Customer relations</w:t>
            </w:r>
            <w:r w:rsidR="009B3B9F">
              <w:rPr>
                <w:b/>
                <w:bCs/>
                <w:color w:val="000000" w:themeColor="text1"/>
                <w:sz w:val="20"/>
                <w:szCs w:val="20"/>
                <w:u w:val="single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Pr="001F0449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67BC4" w:rsidRPr="001F0449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Proficient and prompt with email</w:t>
            </w:r>
            <w:r w:rsidR="00E7471C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and phone</w:t>
            </w:r>
            <w:r w:rsidR="00A67BC4" w:rsidRPr="001F0449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communication, custom part procurement, off the shelf part procurement</w:t>
            </w:r>
            <w:r w:rsidR="00626FD6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422D8E63" w14:textId="33DA2964" w:rsidR="00036450" w:rsidRPr="00C7379B" w:rsidRDefault="005A2CB9" w:rsidP="00C7379B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u w:val="single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Novice skills</w:t>
            </w:r>
            <w:r w:rsidR="002102D1">
              <w:rPr>
                <w:b/>
                <w:bCs/>
                <w:color w:val="000000" w:themeColor="text1"/>
                <w:sz w:val="20"/>
                <w:szCs w:val="20"/>
                <w:u w:val="single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/interests</w:t>
            </w:r>
            <w:r>
              <w:rPr>
                <w:b/>
                <w:bCs/>
                <w:color w:val="000000" w:themeColor="text1"/>
                <w:sz w:val="20"/>
                <w:szCs w:val="20"/>
                <w:u w:val="single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Python, machine learning, C++, </w:t>
            </w:r>
            <w:r w:rsidR="00100C8E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SQL, PCB design, </w:t>
            </w:r>
            <w:r w:rsidR="00F20D55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Raspberry pi,</w:t>
            </w:r>
            <w:r w:rsidR="002102D1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Arduino</w:t>
            </w:r>
            <w:r w:rsidR="00A927AE">
              <w:rPr>
                <w:color w:val="000000" w:themeColor="text1"/>
                <w:sz w:val="20"/>
                <w:szCs w:val="20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</w:tbl>
    <w:p w14:paraId="1AC31685" w14:textId="77777777" w:rsidR="00C7379B" w:rsidRDefault="00C7379B" w:rsidP="000C45FF">
      <w:pPr>
        <w:tabs>
          <w:tab w:val="left" w:pos="990"/>
        </w:tabs>
      </w:pPr>
    </w:p>
    <w:sectPr w:rsidR="00C7379B" w:rsidSect="000C45F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0CBA3" w14:textId="77777777" w:rsidR="00600FD4" w:rsidRDefault="00600FD4" w:rsidP="000C45FF">
      <w:r>
        <w:separator/>
      </w:r>
    </w:p>
  </w:endnote>
  <w:endnote w:type="continuationSeparator" w:id="0">
    <w:p w14:paraId="2C3B5A1C" w14:textId="77777777" w:rsidR="00600FD4" w:rsidRDefault="00600FD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0E3C4" w14:textId="77777777" w:rsidR="00C7379B" w:rsidRDefault="00C737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39EAC" w14:textId="77777777" w:rsidR="00C7379B" w:rsidRDefault="00C737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42CBB" w14:textId="77777777" w:rsidR="00C7379B" w:rsidRDefault="00C73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DB3FD" w14:textId="77777777" w:rsidR="00600FD4" w:rsidRDefault="00600FD4" w:rsidP="000C45FF">
      <w:r>
        <w:separator/>
      </w:r>
    </w:p>
  </w:footnote>
  <w:footnote w:type="continuationSeparator" w:id="0">
    <w:p w14:paraId="30F40B38" w14:textId="77777777" w:rsidR="00600FD4" w:rsidRDefault="00600FD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429DC" w14:textId="77777777" w:rsidR="00C7379B" w:rsidRDefault="00C737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413C3" w14:textId="77777777" w:rsidR="00C7379B" w:rsidRDefault="00C7379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273F6" w14:textId="77777777" w:rsidR="00C7379B" w:rsidRDefault="00C737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B4CF4"/>
    <w:multiLevelType w:val="hybridMultilevel"/>
    <w:tmpl w:val="8BF243A2"/>
    <w:lvl w:ilvl="0" w:tplc="0B02C14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B0598"/>
    <w:multiLevelType w:val="hybridMultilevel"/>
    <w:tmpl w:val="1970661E"/>
    <w:lvl w:ilvl="0" w:tplc="4E3CA8A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C19F2"/>
    <w:multiLevelType w:val="hybridMultilevel"/>
    <w:tmpl w:val="56345E9A"/>
    <w:lvl w:ilvl="0" w:tplc="B01CA56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12056"/>
    <w:multiLevelType w:val="hybridMultilevel"/>
    <w:tmpl w:val="6A745B10"/>
    <w:lvl w:ilvl="0" w:tplc="6D5CFC6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E3481"/>
    <w:multiLevelType w:val="hybridMultilevel"/>
    <w:tmpl w:val="59B4AA42"/>
    <w:lvl w:ilvl="0" w:tplc="200A8AB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5C"/>
    <w:rsid w:val="00004D4F"/>
    <w:rsid w:val="00036450"/>
    <w:rsid w:val="00094499"/>
    <w:rsid w:val="000C11D0"/>
    <w:rsid w:val="000C45FF"/>
    <w:rsid w:val="000D0547"/>
    <w:rsid w:val="000E3FD1"/>
    <w:rsid w:val="00100C8E"/>
    <w:rsid w:val="00112054"/>
    <w:rsid w:val="001369A5"/>
    <w:rsid w:val="00144A58"/>
    <w:rsid w:val="0014545C"/>
    <w:rsid w:val="001525E1"/>
    <w:rsid w:val="00180329"/>
    <w:rsid w:val="0019001F"/>
    <w:rsid w:val="001A74A5"/>
    <w:rsid w:val="001B2ABD"/>
    <w:rsid w:val="001E0391"/>
    <w:rsid w:val="001E1759"/>
    <w:rsid w:val="001F0449"/>
    <w:rsid w:val="001F1ECC"/>
    <w:rsid w:val="002102D1"/>
    <w:rsid w:val="002400EB"/>
    <w:rsid w:val="002568BA"/>
    <w:rsid w:val="00256CF7"/>
    <w:rsid w:val="00261690"/>
    <w:rsid w:val="00281FD5"/>
    <w:rsid w:val="00292DA6"/>
    <w:rsid w:val="00297583"/>
    <w:rsid w:val="002A6CAA"/>
    <w:rsid w:val="002A782D"/>
    <w:rsid w:val="002F3933"/>
    <w:rsid w:val="0030481B"/>
    <w:rsid w:val="003156FC"/>
    <w:rsid w:val="0032476A"/>
    <w:rsid w:val="003254B5"/>
    <w:rsid w:val="00333F65"/>
    <w:rsid w:val="0037121F"/>
    <w:rsid w:val="00387DDC"/>
    <w:rsid w:val="003A6B7D"/>
    <w:rsid w:val="003B06CA"/>
    <w:rsid w:val="003C03CB"/>
    <w:rsid w:val="004071FC"/>
    <w:rsid w:val="00414034"/>
    <w:rsid w:val="0044179C"/>
    <w:rsid w:val="00445947"/>
    <w:rsid w:val="004813B3"/>
    <w:rsid w:val="004845F5"/>
    <w:rsid w:val="00496591"/>
    <w:rsid w:val="004C63E4"/>
    <w:rsid w:val="004C6C20"/>
    <w:rsid w:val="004D3011"/>
    <w:rsid w:val="004F43B4"/>
    <w:rsid w:val="005262AC"/>
    <w:rsid w:val="00550929"/>
    <w:rsid w:val="005A2CB9"/>
    <w:rsid w:val="005C2D28"/>
    <w:rsid w:val="005E39D5"/>
    <w:rsid w:val="005F4C47"/>
    <w:rsid w:val="005F5009"/>
    <w:rsid w:val="00600670"/>
    <w:rsid w:val="00600FD4"/>
    <w:rsid w:val="00615976"/>
    <w:rsid w:val="0062123A"/>
    <w:rsid w:val="00626FD6"/>
    <w:rsid w:val="006316EF"/>
    <w:rsid w:val="00635E21"/>
    <w:rsid w:val="0064218C"/>
    <w:rsid w:val="00643D70"/>
    <w:rsid w:val="00646E75"/>
    <w:rsid w:val="00660ADB"/>
    <w:rsid w:val="00664DD6"/>
    <w:rsid w:val="006771D0"/>
    <w:rsid w:val="00697C30"/>
    <w:rsid w:val="006B46BF"/>
    <w:rsid w:val="006B574F"/>
    <w:rsid w:val="006D0F68"/>
    <w:rsid w:val="00715FCB"/>
    <w:rsid w:val="00743101"/>
    <w:rsid w:val="007775E1"/>
    <w:rsid w:val="00786569"/>
    <w:rsid w:val="007867A0"/>
    <w:rsid w:val="007927F5"/>
    <w:rsid w:val="007B3012"/>
    <w:rsid w:val="00802CA0"/>
    <w:rsid w:val="00890F37"/>
    <w:rsid w:val="00892F74"/>
    <w:rsid w:val="008B4201"/>
    <w:rsid w:val="00904553"/>
    <w:rsid w:val="00905220"/>
    <w:rsid w:val="009260CD"/>
    <w:rsid w:val="00931EED"/>
    <w:rsid w:val="00952C25"/>
    <w:rsid w:val="00954D45"/>
    <w:rsid w:val="00984975"/>
    <w:rsid w:val="009966A6"/>
    <w:rsid w:val="009B3504"/>
    <w:rsid w:val="009B3B9F"/>
    <w:rsid w:val="00A2118D"/>
    <w:rsid w:val="00A36AB7"/>
    <w:rsid w:val="00A67BC4"/>
    <w:rsid w:val="00A927AE"/>
    <w:rsid w:val="00AD76E2"/>
    <w:rsid w:val="00B20152"/>
    <w:rsid w:val="00B359E4"/>
    <w:rsid w:val="00B57D98"/>
    <w:rsid w:val="00B70850"/>
    <w:rsid w:val="00BF4D54"/>
    <w:rsid w:val="00C066B6"/>
    <w:rsid w:val="00C13482"/>
    <w:rsid w:val="00C154BC"/>
    <w:rsid w:val="00C20861"/>
    <w:rsid w:val="00C37BA1"/>
    <w:rsid w:val="00C4674C"/>
    <w:rsid w:val="00C506CF"/>
    <w:rsid w:val="00C72BED"/>
    <w:rsid w:val="00C7379B"/>
    <w:rsid w:val="00C9578B"/>
    <w:rsid w:val="00CB0055"/>
    <w:rsid w:val="00CC1DE5"/>
    <w:rsid w:val="00CD181F"/>
    <w:rsid w:val="00CE35F7"/>
    <w:rsid w:val="00D2522B"/>
    <w:rsid w:val="00D422DE"/>
    <w:rsid w:val="00D5459D"/>
    <w:rsid w:val="00D65D16"/>
    <w:rsid w:val="00D922DB"/>
    <w:rsid w:val="00DA1F4D"/>
    <w:rsid w:val="00DA71C0"/>
    <w:rsid w:val="00DD172A"/>
    <w:rsid w:val="00E05ACC"/>
    <w:rsid w:val="00E25A26"/>
    <w:rsid w:val="00E4381A"/>
    <w:rsid w:val="00E51192"/>
    <w:rsid w:val="00E51865"/>
    <w:rsid w:val="00E55D74"/>
    <w:rsid w:val="00E7471C"/>
    <w:rsid w:val="00ED1933"/>
    <w:rsid w:val="00F11F59"/>
    <w:rsid w:val="00F12F1F"/>
    <w:rsid w:val="00F159B6"/>
    <w:rsid w:val="00F20D55"/>
    <w:rsid w:val="00F60274"/>
    <w:rsid w:val="00F77FB9"/>
    <w:rsid w:val="00FB068F"/>
    <w:rsid w:val="00FB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963057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45C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45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9052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4D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D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D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D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D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3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rldefense.com/v3/__http:/www.linkedin.com/in/tanner-austin-b800bb106__;!!NH8t9uXaRvxizNEf!HhurP2G1IyNGfOS45K7v1_g3XFC3w6Bw9r6vzzZUamioTU51gNAneFoDT4drV4kL$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stin109385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82F729316A4DBE8A33A78C3F98E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E4A7D-74FB-4835-8BB8-752140320D8F}"/>
      </w:docPartPr>
      <w:docPartBody>
        <w:p w:rsidR="00047F64" w:rsidRDefault="00176D66">
          <w:pPr>
            <w:pStyle w:val="F482F729316A4DBE8A33A78C3F98E4AF"/>
          </w:pPr>
          <w:r w:rsidRPr="00CB0055">
            <w:t>Contact</w:t>
          </w:r>
        </w:p>
      </w:docPartBody>
    </w:docPart>
    <w:docPart>
      <w:docPartPr>
        <w:name w:val="47601FE3F13C4E9596AC174C42640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5C574-B2C9-4054-B2D5-7245A3C0EF4C}"/>
      </w:docPartPr>
      <w:docPartBody>
        <w:p w:rsidR="00047F64" w:rsidRDefault="00176D66">
          <w:pPr>
            <w:pStyle w:val="47601FE3F13C4E9596AC174C4264095C"/>
          </w:pPr>
          <w:r w:rsidRPr="004D3011">
            <w:t>PHONE:</w:t>
          </w:r>
        </w:p>
      </w:docPartBody>
    </w:docPart>
    <w:docPart>
      <w:docPartPr>
        <w:name w:val="27EF0FE62EF245DB99D9A3FADF32E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41BA9-E302-435D-A0E8-333BF33FD49B}"/>
      </w:docPartPr>
      <w:docPartBody>
        <w:p w:rsidR="00047F64" w:rsidRDefault="00176D66">
          <w:pPr>
            <w:pStyle w:val="27EF0FE62EF245DB99D9A3FADF32EB40"/>
          </w:pPr>
          <w:r w:rsidRPr="00036450">
            <w:t>EDUCATION</w:t>
          </w:r>
        </w:p>
      </w:docPartBody>
    </w:docPart>
    <w:docPart>
      <w:docPartPr>
        <w:name w:val="D20829E806D64D319BAC0E8CE7E28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B7C67-2255-4284-9C27-1EDC0167B26C}"/>
      </w:docPartPr>
      <w:docPartBody>
        <w:p w:rsidR="00047F64" w:rsidRDefault="00176D66">
          <w:pPr>
            <w:pStyle w:val="D20829E806D64D319BAC0E8CE7E28565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66"/>
    <w:rsid w:val="0001291E"/>
    <w:rsid w:val="0001323F"/>
    <w:rsid w:val="00047F64"/>
    <w:rsid w:val="00176D66"/>
    <w:rsid w:val="005D4A80"/>
    <w:rsid w:val="0093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1291E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4A25D54AE64604A3D80A4A097D8F53">
    <w:name w:val="E64A25D54AE64604A3D80A4A097D8F53"/>
  </w:style>
  <w:style w:type="paragraph" w:customStyle="1" w:styleId="CD52EAAB7EB7460B853105A334EB2DAE">
    <w:name w:val="CD52EAAB7EB7460B853105A334EB2DAE"/>
  </w:style>
  <w:style w:type="paragraph" w:customStyle="1" w:styleId="6D74080CEAC5494FBA44E49304A16871">
    <w:name w:val="6D74080CEAC5494FBA44E49304A16871"/>
  </w:style>
  <w:style w:type="paragraph" w:customStyle="1" w:styleId="92A2344F8B544DB9844811DF1BADFACB">
    <w:name w:val="92A2344F8B544DB9844811DF1BADFACB"/>
  </w:style>
  <w:style w:type="paragraph" w:customStyle="1" w:styleId="F482F729316A4DBE8A33A78C3F98E4AF">
    <w:name w:val="F482F729316A4DBE8A33A78C3F98E4AF"/>
  </w:style>
  <w:style w:type="paragraph" w:customStyle="1" w:styleId="47601FE3F13C4E9596AC174C4264095C">
    <w:name w:val="47601FE3F13C4E9596AC174C4264095C"/>
  </w:style>
  <w:style w:type="paragraph" w:customStyle="1" w:styleId="F1DE89172B7445AC8ADF73D2191742A1">
    <w:name w:val="F1DE89172B7445AC8ADF73D2191742A1"/>
  </w:style>
  <w:style w:type="paragraph" w:customStyle="1" w:styleId="97F3410899324B92A799EC9207AA4C2D">
    <w:name w:val="97F3410899324B92A799EC9207AA4C2D"/>
  </w:style>
  <w:style w:type="paragraph" w:customStyle="1" w:styleId="3D2B5B97A1074609A9D2FEC67C917628">
    <w:name w:val="3D2B5B97A1074609A9D2FEC67C917628"/>
  </w:style>
  <w:style w:type="paragraph" w:customStyle="1" w:styleId="57E6E0C9D5AD4C8ABC72B760A9603561">
    <w:name w:val="57E6E0C9D5AD4C8ABC72B760A960356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7774AA721084C0CB806D41804BF21E4">
    <w:name w:val="77774AA721084C0CB806D41804BF21E4"/>
  </w:style>
  <w:style w:type="paragraph" w:customStyle="1" w:styleId="B419A909344E4D34BB2E07C0F9129D7C">
    <w:name w:val="B419A909344E4D34BB2E07C0F9129D7C"/>
  </w:style>
  <w:style w:type="paragraph" w:customStyle="1" w:styleId="A9C8809289454EE080616664A08FB708">
    <w:name w:val="A9C8809289454EE080616664A08FB708"/>
  </w:style>
  <w:style w:type="paragraph" w:customStyle="1" w:styleId="2ED4675CB5BE42EA9D3F2BBCAEBFB84F">
    <w:name w:val="2ED4675CB5BE42EA9D3F2BBCAEBFB84F"/>
  </w:style>
  <w:style w:type="paragraph" w:customStyle="1" w:styleId="AD219C87DD794CC989F7EE095DE9F4EB">
    <w:name w:val="AD219C87DD794CC989F7EE095DE9F4EB"/>
  </w:style>
  <w:style w:type="paragraph" w:customStyle="1" w:styleId="B574D49D922E464D83389918A3275232">
    <w:name w:val="B574D49D922E464D83389918A3275232"/>
  </w:style>
  <w:style w:type="paragraph" w:customStyle="1" w:styleId="27EF0FE62EF245DB99D9A3FADF32EB40">
    <w:name w:val="27EF0FE62EF245DB99D9A3FADF32EB40"/>
  </w:style>
  <w:style w:type="paragraph" w:customStyle="1" w:styleId="C34871E66A3C43FB9628F82C4D80FC76">
    <w:name w:val="C34871E66A3C43FB9628F82C4D80FC76"/>
  </w:style>
  <w:style w:type="paragraph" w:customStyle="1" w:styleId="08ADB803FD234CD08DAEB986CE3D5CFC">
    <w:name w:val="08ADB803FD234CD08DAEB986CE3D5CFC"/>
  </w:style>
  <w:style w:type="paragraph" w:customStyle="1" w:styleId="1F99C342021143A09DEA4B38A22A1BD8">
    <w:name w:val="1F99C342021143A09DEA4B38A22A1BD8"/>
  </w:style>
  <w:style w:type="paragraph" w:customStyle="1" w:styleId="B778145C7FA94F23B2C49AE20829FBE4">
    <w:name w:val="B778145C7FA94F23B2C49AE20829FBE4"/>
  </w:style>
  <w:style w:type="paragraph" w:customStyle="1" w:styleId="338B60AEF6E649B39794F6672DBEF6AF">
    <w:name w:val="338B60AEF6E649B39794F6672DBEF6AF"/>
  </w:style>
  <w:style w:type="paragraph" w:customStyle="1" w:styleId="383F22DD0C964DC8BA463089935A7355">
    <w:name w:val="383F22DD0C964DC8BA463089935A7355"/>
  </w:style>
  <w:style w:type="paragraph" w:customStyle="1" w:styleId="BA1377B049EA4DCAA003507E7331CEAC">
    <w:name w:val="BA1377B049EA4DCAA003507E7331CEAC"/>
  </w:style>
  <w:style w:type="paragraph" w:customStyle="1" w:styleId="D20829E806D64D319BAC0E8CE7E28565">
    <w:name w:val="D20829E806D64D319BAC0E8CE7E28565"/>
  </w:style>
  <w:style w:type="paragraph" w:customStyle="1" w:styleId="9045D62E655F408E80400388718C72D3">
    <w:name w:val="9045D62E655F408E80400388718C72D3"/>
  </w:style>
  <w:style w:type="paragraph" w:customStyle="1" w:styleId="885098B69E334EA1A75C5D225B24480B">
    <w:name w:val="885098B69E334EA1A75C5D225B24480B"/>
  </w:style>
  <w:style w:type="paragraph" w:customStyle="1" w:styleId="0F0A8C5520B9436BB8DE693DC1EF1860">
    <w:name w:val="0F0A8C5520B9436BB8DE693DC1EF1860"/>
  </w:style>
  <w:style w:type="paragraph" w:customStyle="1" w:styleId="DCD5C8AB8EC44DAF8CE2CBA8616519AC">
    <w:name w:val="DCD5C8AB8EC44DAF8CE2CBA8616519AC"/>
  </w:style>
  <w:style w:type="paragraph" w:customStyle="1" w:styleId="23F5C060CE82483DA91A03E45877C16B">
    <w:name w:val="23F5C060CE82483DA91A03E45877C16B"/>
  </w:style>
  <w:style w:type="paragraph" w:customStyle="1" w:styleId="5A5B64EC849D4274A7348C4EBC016003">
    <w:name w:val="5A5B64EC849D4274A7348C4EBC016003"/>
  </w:style>
  <w:style w:type="paragraph" w:customStyle="1" w:styleId="549B43C0AACC401D9ADA07F7F9B993B5">
    <w:name w:val="549B43C0AACC401D9ADA07F7F9B993B5"/>
  </w:style>
  <w:style w:type="paragraph" w:customStyle="1" w:styleId="2F99F4223CFD4FAF8F01F5F66C4E677C">
    <w:name w:val="2F99F4223CFD4FAF8F01F5F66C4E677C"/>
  </w:style>
  <w:style w:type="paragraph" w:customStyle="1" w:styleId="83EBCC63E6294D2680A9B8DCFCA27868">
    <w:name w:val="83EBCC63E6294D2680A9B8DCFCA27868"/>
  </w:style>
  <w:style w:type="paragraph" w:customStyle="1" w:styleId="58EAA6C6DD7A4CF68C12B2C0CC94F175">
    <w:name w:val="58EAA6C6DD7A4CF68C12B2C0CC94F175"/>
  </w:style>
  <w:style w:type="paragraph" w:customStyle="1" w:styleId="8AD96347E84149D4A12A890B9B6E082B">
    <w:name w:val="8AD96347E84149D4A12A890B9B6E082B"/>
  </w:style>
  <w:style w:type="paragraph" w:customStyle="1" w:styleId="BA20BE63D3634025A0A198809CC66A75">
    <w:name w:val="BA20BE63D3634025A0A198809CC66A75"/>
  </w:style>
  <w:style w:type="paragraph" w:customStyle="1" w:styleId="F96811BECB744463AA8620BF2D889892">
    <w:name w:val="F96811BECB744463AA8620BF2D889892"/>
  </w:style>
  <w:style w:type="paragraph" w:customStyle="1" w:styleId="F3699F16581B4A6BA1F4B7A9D8D1C8DF">
    <w:name w:val="F3699F16581B4A6BA1F4B7A9D8D1C8DF"/>
  </w:style>
  <w:style w:type="paragraph" w:customStyle="1" w:styleId="974249598D434F7EAFD4C0DD052827D7">
    <w:name w:val="974249598D434F7EAFD4C0DD052827D7"/>
  </w:style>
  <w:style w:type="character" w:customStyle="1" w:styleId="Heading2Char">
    <w:name w:val="Heading 2 Char"/>
    <w:basedOn w:val="DefaultParagraphFont"/>
    <w:link w:val="Heading2"/>
    <w:uiPriority w:val="9"/>
    <w:rsid w:val="0001291E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E8E2FBD27F447968338200A71E30685">
    <w:name w:val="6E8E2FBD27F447968338200A71E30685"/>
  </w:style>
  <w:style w:type="paragraph" w:customStyle="1" w:styleId="B2BAFDA3DCDA45AF8D52D44D46D3450C">
    <w:name w:val="B2BAFDA3DCDA45AF8D52D44D46D3450C"/>
    <w:rsid w:val="000129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A353E95-5160-4487-B726-6DEE80A9B1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2020-09-16T12:26:00Z</dcterms:created>
  <dcterms:modified xsi:type="dcterms:W3CDTF">2020-09-16T12:26:00Z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